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747"/>
        <w:gridCol w:w="658"/>
        <w:gridCol w:w="5621"/>
      </w:tblGrid>
      <w:tr w:rsidR="00B93310" w:rsidRPr="005152F2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C263249D981A694189DCD49A678EB20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2950B3" w:rsidP="003856C9">
                <w:pPr>
                  <w:pStyle w:val="Heading1"/>
                </w:pPr>
                <w:r>
                  <w:t>ADITYA KUMAR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747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3ACE9A7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2950B3" w:rsidP="00441EB9">
                  <w:pPr>
                    <w:pStyle w:val="Heading3"/>
                  </w:pPr>
                  <w:r>
                    <w:t>iadityar25@GMAIL.COM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592F840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2950B3" w:rsidP="00441EB9">
                  <w:pPr>
                    <w:pStyle w:val="Heading3"/>
                  </w:pPr>
                  <w:r>
                    <w:t>8056092751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CDE29B0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2950B3" w:rsidP="00441EB9">
                  <w:pPr>
                    <w:pStyle w:val="Heading3"/>
                  </w:pPr>
                  <w:r>
                    <w:t>iadityar</w:t>
                  </w:r>
                </w:p>
              </w:tc>
            </w:tr>
            <w:tr w:rsidR="00441EB9" w:rsidRPr="005152F2" w:rsidTr="00C93535">
              <w:trPr>
                <w:trHeight w:val="1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441EB9" w:rsidP="002950B3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:rsidTr="00C93535">
              <w:trPr>
                <w:trHeight w:val="2069"/>
              </w:trPr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173127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4B98F7D72A6E974A86B84EE470DF4D1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CCE8FE5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E41449" w:rsidP="00E41449">
                  <w:pPr>
                    <w:jc w:val="both"/>
                  </w:pPr>
                  <w:r>
                    <w:t>A professional student who highly believes in perfection and hopes to use that to bring a change in this world.</w:t>
                  </w:r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173127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C96668ABABD8F84B889CE880E7A553C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:rsidR="002950B3" w:rsidRDefault="00616FF4" w:rsidP="00C93535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54043F9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Default="002950B3" w:rsidP="002950B3">
                  <w:pPr>
                    <w:jc w:val="left"/>
                  </w:pPr>
                  <w:r>
                    <w:t>C, C++, JAVA, Python</w:t>
                  </w:r>
                </w:p>
                <w:p w:rsidR="002950B3" w:rsidRDefault="002950B3" w:rsidP="002950B3">
                  <w:pPr>
                    <w:jc w:val="left"/>
                  </w:pPr>
                  <w:r>
                    <w:t>HTML, CSS</w:t>
                  </w:r>
                </w:p>
                <w:p w:rsidR="002950B3" w:rsidRDefault="002950B3" w:rsidP="002950B3">
                  <w:pPr>
                    <w:jc w:val="left"/>
                  </w:pPr>
                  <w:r>
                    <w:t>Adobe Photoshop</w:t>
                  </w:r>
                </w:p>
                <w:p w:rsidR="002950B3" w:rsidRDefault="002950B3" w:rsidP="002950B3">
                  <w:pPr>
                    <w:jc w:val="left"/>
                  </w:pPr>
                  <w:r>
                    <w:t>Adobe Premiere Pro</w:t>
                  </w:r>
                </w:p>
                <w:p w:rsidR="00BB6912" w:rsidRPr="005152F2" w:rsidRDefault="002950B3" w:rsidP="002950B3">
                  <w:pPr>
                    <w:jc w:val="left"/>
                  </w:pPr>
                  <w:r>
                    <w:t>Adobe After Effects</w:t>
                  </w:r>
                </w:p>
              </w:tc>
            </w:tr>
          </w:tbl>
          <w:p w:rsidR="00BB6912" w:rsidRPr="00C93535" w:rsidRDefault="00BB6912" w:rsidP="00BB6912">
            <w:pPr>
              <w:pStyle w:val="Heading4"/>
              <w:jc w:val="both"/>
              <w:rPr>
                <w:sz w:val="23"/>
                <w:szCs w:val="23"/>
              </w:rPr>
            </w:pPr>
            <w:r w:rsidRPr="00C93535">
              <w:rPr>
                <w:sz w:val="23"/>
                <w:szCs w:val="23"/>
              </w:rPr>
              <w:t>WWW.IADITYAR.INFO</w:t>
            </w:r>
          </w:p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621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173127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AE0E9E789A99F9498F5F23D64E44E33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:rsidR="008F6337" w:rsidRPr="0043426C" w:rsidRDefault="002950B3" w:rsidP="002B3890">
                  <w:pPr>
                    <w:pStyle w:val="Heading4"/>
                  </w:pPr>
                  <w:r>
                    <w:t>Organiser – SRM HACKATHON</w:t>
                  </w:r>
                </w:p>
                <w:p w:rsidR="008F6337" w:rsidRPr="005152F2" w:rsidRDefault="002950B3" w:rsidP="008F6337">
                  <w:pPr>
                    <w:pStyle w:val="Heading5"/>
                  </w:pPr>
                  <w:r>
                    <w:t>September 2018 - Present</w:t>
                  </w:r>
                </w:p>
                <w:p w:rsidR="002950B3" w:rsidRDefault="002950B3" w:rsidP="008F6337">
                  <w:r>
                    <w:t xml:space="preserve">Planning, Ideation, Idea Shortlisting and </w:t>
                  </w:r>
                </w:p>
                <w:p w:rsidR="008F6337" w:rsidRDefault="002950B3" w:rsidP="002950B3">
                  <w:r>
                    <w:t>Team Coordination for SRM Hackathon</w:t>
                  </w:r>
                </w:p>
                <w:p w:rsidR="007B2F5C" w:rsidRPr="0043426C" w:rsidRDefault="002950B3" w:rsidP="0043426C">
                  <w:pPr>
                    <w:pStyle w:val="Heading4"/>
                  </w:pPr>
                  <w:r>
                    <w:t>HEAD OF TECHNICAL EVENTS – IT Association</w:t>
                  </w:r>
                </w:p>
                <w:p w:rsidR="007B2F5C" w:rsidRPr="005152F2" w:rsidRDefault="00BC125F" w:rsidP="007B2F5C">
                  <w:pPr>
                    <w:pStyle w:val="Heading5"/>
                  </w:pPr>
                  <w:r>
                    <w:t>May 2019 - Present</w:t>
                  </w:r>
                </w:p>
                <w:p w:rsidR="00BC125F" w:rsidRDefault="00BC125F" w:rsidP="00BC125F">
                  <w:r>
                    <w:t xml:space="preserve">Planning and Organization of SRM Hackathon </w:t>
                  </w:r>
                </w:p>
                <w:p w:rsidR="002950B3" w:rsidRDefault="00BC125F" w:rsidP="00BC125F">
                  <w:r>
                    <w:t>and SEMICOLON in University’s Campus</w:t>
                  </w:r>
                </w:p>
                <w:p w:rsidR="002950B3" w:rsidRPr="0043426C" w:rsidRDefault="002950B3" w:rsidP="002950B3">
                  <w:pPr>
                    <w:pStyle w:val="Heading4"/>
                  </w:pPr>
                  <w:r>
                    <w:t>INTERN – POWER GRID CORP</w:t>
                  </w:r>
                  <w:r w:rsidR="00BC125F">
                    <w:t>ORATION OF INDIA</w:t>
                  </w:r>
                </w:p>
                <w:p w:rsidR="002950B3" w:rsidRPr="005152F2" w:rsidRDefault="00BC125F" w:rsidP="002950B3">
                  <w:pPr>
                    <w:pStyle w:val="Heading5"/>
                  </w:pPr>
                  <w:r>
                    <w:t>May 2019 – June 2019</w:t>
                  </w:r>
                </w:p>
                <w:p w:rsidR="00E41449" w:rsidRDefault="00BC125F" w:rsidP="00A254AC">
                  <w:r>
                    <w:t>WEB Designing</w:t>
                  </w:r>
                  <w:r w:rsidR="0012022E">
                    <w:t xml:space="preserve"> and </w:t>
                  </w:r>
                  <w:r w:rsidR="0012022E">
                    <w:t>Development</w:t>
                  </w:r>
                </w:p>
                <w:p w:rsidR="00C93535" w:rsidRDefault="00C93535" w:rsidP="00A254AC"/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173127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6678F0903CC5C549A68C5E2173A7779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:rsidR="007B2F5C" w:rsidRPr="0043426C" w:rsidRDefault="00485245" w:rsidP="002B3890">
                  <w:pPr>
                    <w:pStyle w:val="Heading4"/>
                  </w:pPr>
                  <w:proofErr w:type="gramStart"/>
                  <w:r>
                    <w:t>B.Tech</w:t>
                  </w:r>
                  <w:proofErr w:type="gramEnd"/>
                  <w:r>
                    <w:t xml:space="preserve"> – information technology</w:t>
                  </w:r>
                </w:p>
                <w:p w:rsidR="007B2F5C" w:rsidRPr="005152F2" w:rsidRDefault="00485245" w:rsidP="007B2F5C">
                  <w:pPr>
                    <w:pStyle w:val="Heading5"/>
                  </w:pPr>
                  <w:r>
                    <w:t>SRM Institute of Science and Technology</w:t>
                  </w:r>
                </w:p>
                <w:p w:rsidR="00485245" w:rsidRPr="0043426C" w:rsidRDefault="00485245" w:rsidP="00485245">
                  <w:pPr>
                    <w:pStyle w:val="Heading4"/>
                  </w:pPr>
                  <w:r>
                    <w:t>HIGH SCHOOL - PCM</w:t>
                  </w:r>
                </w:p>
                <w:p w:rsidR="00485245" w:rsidRPr="005152F2" w:rsidRDefault="00485245" w:rsidP="00485245">
                  <w:pPr>
                    <w:pStyle w:val="Heading5"/>
                  </w:pPr>
                  <w:r>
                    <w:t>Amity International School, Saket</w:t>
                  </w:r>
                </w:p>
                <w:p w:rsidR="00485245" w:rsidRDefault="00AD3DE5" w:rsidP="00485245">
                  <w:r>
                    <w:t>CBSE – 73%</w:t>
                  </w:r>
                </w:p>
                <w:p w:rsidR="00F60BE1" w:rsidRPr="0043426C" w:rsidRDefault="00F60BE1" w:rsidP="00F60BE1">
                  <w:pPr>
                    <w:pStyle w:val="Heading4"/>
                  </w:pPr>
                  <w:r>
                    <w:t>HIGH SCHOOL - PCM</w:t>
                  </w:r>
                </w:p>
                <w:p w:rsidR="00F60BE1" w:rsidRPr="005152F2" w:rsidRDefault="00F60BE1" w:rsidP="00F60BE1">
                  <w:pPr>
                    <w:pStyle w:val="Heading5"/>
                  </w:pPr>
                  <w:r>
                    <w:t xml:space="preserve">Saint Joseph’s </w:t>
                  </w:r>
                  <w:r>
                    <w:t xml:space="preserve">School, </w:t>
                  </w:r>
                  <w:r>
                    <w:t>Bhagalpur</w:t>
                  </w:r>
                </w:p>
                <w:p w:rsidR="00AD3DE5" w:rsidRDefault="00F60BE1" w:rsidP="00BB6912">
                  <w:r>
                    <w:t>ICSE – 89.6%</w:t>
                  </w:r>
                </w:p>
                <w:p w:rsidR="00C93535" w:rsidRDefault="00C93535" w:rsidP="00BB6912"/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173127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832CE345823E5643AB4FE84F17321FC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Volunteer experience or leadership</w:t>
                      </w:r>
                    </w:sdtContent>
                  </w:sdt>
                </w:p>
                <w:p w:rsidR="00F60BE1" w:rsidRPr="00C93535" w:rsidRDefault="00F60BE1" w:rsidP="00A254AC">
                  <w:pPr>
                    <w:jc w:val="both"/>
                    <w:rPr>
                      <w:sz w:val="22"/>
                      <w:szCs w:val="22"/>
                    </w:rPr>
                  </w:pPr>
                  <w:r w:rsidRPr="00C93535">
                    <w:rPr>
                      <w:sz w:val="22"/>
                      <w:szCs w:val="22"/>
                    </w:rPr>
                    <w:t>Quality Assurance at AARUUSH | Tech Event Head at ITA | Volunteered for Social Services at Initiating Fusion | Organizer of SRM Hackathon and SEMICOLON</w:t>
                  </w:r>
                  <w:r w:rsidRPr="00C93535">
                    <w:rPr>
                      <w:sz w:val="22"/>
                      <w:szCs w:val="22"/>
                    </w:rPr>
                    <w:t xml:space="preserve"> | </w:t>
                  </w:r>
                  <w:r w:rsidRPr="00C93535">
                    <w:rPr>
                      <w:sz w:val="22"/>
                      <w:szCs w:val="22"/>
                    </w:rPr>
                    <w:t>Discipline Secretary | Interact Club Member | School</w:t>
                  </w:r>
                  <w:r w:rsidRPr="00C93535">
                    <w:rPr>
                      <w:sz w:val="22"/>
                      <w:szCs w:val="22"/>
                    </w:rPr>
                    <w:t xml:space="preserve"> </w:t>
                  </w:r>
                  <w:r w:rsidRPr="00C93535">
                    <w:rPr>
                      <w:sz w:val="22"/>
                      <w:szCs w:val="22"/>
                    </w:rPr>
                    <w:t>Basketball Team Member | Winning Article Writer</w:t>
                  </w:r>
                </w:p>
                <w:p w:rsidR="00F60BE1" w:rsidRDefault="00F60BE1" w:rsidP="00F60BE1"/>
                <w:p w:rsidR="008F6337" w:rsidRDefault="008F6337" w:rsidP="008F6337"/>
              </w:tc>
            </w:tr>
          </w:tbl>
          <w:p w:rsidR="008F6337" w:rsidRPr="005152F2" w:rsidRDefault="008F6337" w:rsidP="003856C9"/>
        </w:tc>
        <w:bookmarkStart w:id="0" w:name="_GoBack"/>
        <w:bookmarkEnd w:id="0"/>
      </w:tr>
    </w:tbl>
    <w:p w:rsidR="00E941EF" w:rsidRDefault="00E941EF" w:rsidP="0019561F">
      <w:pPr>
        <w:pStyle w:val="NoSpacing"/>
      </w:pPr>
    </w:p>
    <w:sectPr w:rsidR="00E941EF" w:rsidSect="00BB6912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1440" w:right="1440" w:bottom="1440" w:left="144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127" w:rsidRDefault="00173127" w:rsidP="003856C9">
      <w:pPr>
        <w:spacing w:after="0" w:line="240" w:lineRule="auto"/>
      </w:pPr>
      <w:r>
        <w:separator/>
      </w:r>
    </w:p>
  </w:endnote>
  <w:endnote w:type="continuationSeparator" w:id="0">
    <w:p w:rsidR="00173127" w:rsidRDefault="0017312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DEEADB4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A0BD500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127" w:rsidRDefault="00173127" w:rsidP="003856C9">
      <w:pPr>
        <w:spacing w:after="0" w:line="240" w:lineRule="auto"/>
      </w:pPr>
      <w:r>
        <w:separator/>
      </w:r>
    </w:p>
  </w:footnote>
  <w:footnote w:type="continuationSeparator" w:id="0">
    <w:p w:rsidR="00173127" w:rsidRDefault="0017312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A0618EE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9ECD9E5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B3"/>
    <w:rsid w:val="00052BE1"/>
    <w:rsid w:val="0007412A"/>
    <w:rsid w:val="0010199E"/>
    <w:rsid w:val="0012022E"/>
    <w:rsid w:val="00173127"/>
    <w:rsid w:val="001765FE"/>
    <w:rsid w:val="0019561F"/>
    <w:rsid w:val="001B32D2"/>
    <w:rsid w:val="00293B83"/>
    <w:rsid w:val="002950B3"/>
    <w:rsid w:val="002A3621"/>
    <w:rsid w:val="002B3890"/>
    <w:rsid w:val="002B7747"/>
    <w:rsid w:val="002C77B9"/>
    <w:rsid w:val="002F485A"/>
    <w:rsid w:val="003053D9"/>
    <w:rsid w:val="00315A0C"/>
    <w:rsid w:val="00331D97"/>
    <w:rsid w:val="003856C9"/>
    <w:rsid w:val="00396369"/>
    <w:rsid w:val="003F4D31"/>
    <w:rsid w:val="0043426C"/>
    <w:rsid w:val="00441EB9"/>
    <w:rsid w:val="00463463"/>
    <w:rsid w:val="00473EF8"/>
    <w:rsid w:val="004760E5"/>
    <w:rsid w:val="00485245"/>
    <w:rsid w:val="004D22BB"/>
    <w:rsid w:val="005152F2"/>
    <w:rsid w:val="00534E4E"/>
    <w:rsid w:val="00551D35"/>
    <w:rsid w:val="00557019"/>
    <w:rsid w:val="005674AC"/>
    <w:rsid w:val="00594909"/>
    <w:rsid w:val="005A1E51"/>
    <w:rsid w:val="005A7E57"/>
    <w:rsid w:val="00616FF4"/>
    <w:rsid w:val="006A3CE7"/>
    <w:rsid w:val="00743379"/>
    <w:rsid w:val="007803B7"/>
    <w:rsid w:val="00797346"/>
    <w:rsid w:val="007B2F5C"/>
    <w:rsid w:val="007C5F05"/>
    <w:rsid w:val="00832043"/>
    <w:rsid w:val="00832F81"/>
    <w:rsid w:val="008C7CA2"/>
    <w:rsid w:val="008F6337"/>
    <w:rsid w:val="00A254AC"/>
    <w:rsid w:val="00A42F91"/>
    <w:rsid w:val="00AD3DE5"/>
    <w:rsid w:val="00AF1258"/>
    <w:rsid w:val="00B01E52"/>
    <w:rsid w:val="00B550FC"/>
    <w:rsid w:val="00B85871"/>
    <w:rsid w:val="00B93310"/>
    <w:rsid w:val="00BB6912"/>
    <w:rsid w:val="00BC125F"/>
    <w:rsid w:val="00BC1F18"/>
    <w:rsid w:val="00BD0809"/>
    <w:rsid w:val="00BD2E58"/>
    <w:rsid w:val="00BE70F7"/>
    <w:rsid w:val="00BF6BAB"/>
    <w:rsid w:val="00C007A5"/>
    <w:rsid w:val="00C4403A"/>
    <w:rsid w:val="00C93535"/>
    <w:rsid w:val="00CE6306"/>
    <w:rsid w:val="00D02002"/>
    <w:rsid w:val="00D11C4D"/>
    <w:rsid w:val="00D5067A"/>
    <w:rsid w:val="00DC79BB"/>
    <w:rsid w:val="00E34D58"/>
    <w:rsid w:val="00E41449"/>
    <w:rsid w:val="00E941EF"/>
    <w:rsid w:val="00EB1C1B"/>
    <w:rsid w:val="00F56435"/>
    <w:rsid w:val="00F60BE1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82F07"/>
  <w15:chartTrackingRefBased/>
  <w15:docId w15:val="{56BD281F-A4AC-964B-9E25-76690EC7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rix/Library/Containers/com.microsoft.Word/Data/Library/Application%20Support/Microsoft/Office/16.0/DTS/en-GB%7bA148BEBF-E387-7948-B4C6-651C3DBA19D4%7d/%7bFF7E005E-E0CA-2340-A0E2-DE2C0C3E3B52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63249D981A694189DCD49A678EB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84FFD-683A-4A4E-AD4D-152F7A7F2236}"/>
      </w:docPartPr>
      <w:docPartBody>
        <w:p w:rsidR="00000000" w:rsidRDefault="00137AD9">
          <w:pPr>
            <w:pStyle w:val="C263249D981A694189DCD49A678EB20B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4B98F7D72A6E974A86B84EE470DF4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1DDB-3E8E-3E4C-80E6-1B09927BF610}"/>
      </w:docPartPr>
      <w:docPartBody>
        <w:p w:rsidR="00000000" w:rsidRDefault="00137AD9">
          <w:pPr>
            <w:pStyle w:val="4B98F7D72A6E974A86B84EE470DF4D16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C96668ABABD8F84B889CE880E7A55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604D5-7B27-D54B-B023-E95A332F7B5D}"/>
      </w:docPartPr>
      <w:docPartBody>
        <w:p w:rsidR="00000000" w:rsidRDefault="00137AD9">
          <w:pPr>
            <w:pStyle w:val="C96668ABABD8F84B889CE880E7A553C4"/>
          </w:pPr>
          <w:r>
            <w:rPr>
              <w:lang w:val="en-GB" w:bidi="en-GB"/>
            </w:rPr>
            <w:t>Skills</w:t>
          </w:r>
        </w:p>
      </w:docPartBody>
    </w:docPart>
    <w:docPart>
      <w:docPartPr>
        <w:name w:val="AE0E9E789A99F9498F5F23D64E44E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075EE-7029-8B47-8815-3CA29A286183}"/>
      </w:docPartPr>
      <w:docPartBody>
        <w:p w:rsidR="00000000" w:rsidRDefault="00137AD9">
          <w:pPr>
            <w:pStyle w:val="AE0E9E789A99F9498F5F23D64E44E33F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6678F0903CC5C549A68C5E2173A77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8FB19-FB29-5C42-BE75-AAFB645843CC}"/>
      </w:docPartPr>
      <w:docPartBody>
        <w:p w:rsidR="00000000" w:rsidRDefault="00137AD9">
          <w:pPr>
            <w:pStyle w:val="6678F0903CC5C549A68C5E2173A7779A"/>
          </w:pPr>
          <w:r w:rsidRPr="005152F2">
            <w:rPr>
              <w:lang w:val="en-GB" w:bidi="en-GB"/>
            </w:rPr>
            <w:t>Education</w:t>
          </w:r>
        </w:p>
      </w:docPartBody>
    </w:docPart>
    <w:docPart>
      <w:docPartPr>
        <w:name w:val="832CE345823E5643AB4FE84F17321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03A74-633F-C441-AAAE-44EBB9D5AB60}"/>
      </w:docPartPr>
      <w:docPartBody>
        <w:p w:rsidR="00000000" w:rsidRDefault="00137AD9">
          <w:pPr>
            <w:pStyle w:val="832CE345823E5643AB4FE84F17321FC0"/>
          </w:pPr>
          <w:r w:rsidRPr="005152F2">
            <w:rPr>
              <w:lang w:val="en-GB" w:bidi="en-GB"/>
            </w:rPr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14"/>
    <w:rsid w:val="00137AD9"/>
    <w:rsid w:val="00E3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3249D981A694189DCD49A678EB20B">
    <w:name w:val="C263249D981A694189DCD49A678EB20B"/>
  </w:style>
  <w:style w:type="paragraph" w:customStyle="1" w:styleId="39681D1E1C34934ABBB951F0686D9A10">
    <w:name w:val="39681D1E1C34934ABBB951F0686D9A10"/>
  </w:style>
  <w:style w:type="paragraph" w:customStyle="1" w:styleId="1DBD6C6906BEDB48855D0EDCEE377E91">
    <w:name w:val="1DBD6C6906BEDB48855D0EDCEE377E91"/>
  </w:style>
  <w:style w:type="paragraph" w:customStyle="1" w:styleId="3C70F6C2AD2F17459C3F1802DB615F3F">
    <w:name w:val="3C70F6C2AD2F17459C3F1802DB615F3F"/>
  </w:style>
  <w:style w:type="paragraph" w:customStyle="1" w:styleId="DAC29E07CD0E9142848F5BB3866D98DF">
    <w:name w:val="DAC29E07CD0E9142848F5BB3866D98DF"/>
  </w:style>
  <w:style w:type="paragraph" w:customStyle="1" w:styleId="4B98F7D72A6E974A86B84EE470DF4D16">
    <w:name w:val="4B98F7D72A6E974A86B84EE470DF4D16"/>
  </w:style>
  <w:style w:type="paragraph" w:customStyle="1" w:styleId="BE5974EFC54C624DBE7A43EA4415810D">
    <w:name w:val="BE5974EFC54C624DBE7A43EA4415810D"/>
  </w:style>
  <w:style w:type="paragraph" w:customStyle="1" w:styleId="C96668ABABD8F84B889CE880E7A553C4">
    <w:name w:val="C96668ABABD8F84B889CE880E7A553C4"/>
  </w:style>
  <w:style w:type="paragraph" w:customStyle="1" w:styleId="4B78963A9DB73F4BA41BAC285DBD5D9F">
    <w:name w:val="4B78963A9DB73F4BA41BAC285DBD5D9F"/>
  </w:style>
  <w:style w:type="paragraph" w:customStyle="1" w:styleId="AE0E9E789A99F9498F5F23D64E44E33F">
    <w:name w:val="AE0E9E789A99F9498F5F23D64E44E33F"/>
  </w:style>
  <w:style w:type="paragraph" w:customStyle="1" w:styleId="17C76DB70711DD4F9AE26BA06DFB6715">
    <w:name w:val="17C76DB70711DD4F9AE26BA06DFB6715"/>
  </w:style>
  <w:style w:type="paragraph" w:customStyle="1" w:styleId="BD21CD38AF93664BBF85136C894FE60A">
    <w:name w:val="BD21CD38AF93664BBF85136C894FE60A"/>
  </w:style>
  <w:style w:type="paragraph" w:customStyle="1" w:styleId="E45D3171D89F444EA7C9F906A116FDA8">
    <w:name w:val="E45D3171D89F444EA7C9F906A116FDA8"/>
  </w:style>
  <w:style w:type="paragraph" w:customStyle="1" w:styleId="3AEC39BF05C7DF499107CCEBD71857CE">
    <w:name w:val="3AEC39BF05C7DF499107CCEBD71857CE"/>
  </w:style>
  <w:style w:type="paragraph" w:customStyle="1" w:styleId="7691C28E0174CD41A6F68374E404ADD4">
    <w:name w:val="7691C28E0174CD41A6F68374E404ADD4"/>
  </w:style>
  <w:style w:type="paragraph" w:customStyle="1" w:styleId="66D3FB53F79E1C438BF05BF207D63EF6">
    <w:name w:val="66D3FB53F79E1C438BF05BF207D63EF6"/>
  </w:style>
  <w:style w:type="paragraph" w:customStyle="1" w:styleId="6678F0903CC5C549A68C5E2173A7779A">
    <w:name w:val="6678F0903CC5C549A68C5E2173A7779A"/>
  </w:style>
  <w:style w:type="paragraph" w:customStyle="1" w:styleId="B358AB87F1F9A94FB0FDC4EF56DCC239">
    <w:name w:val="B358AB87F1F9A94FB0FDC4EF56DCC239"/>
  </w:style>
  <w:style w:type="paragraph" w:customStyle="1" w:styleId="F4D1505D89F7354A81EABE3C21D865A4">
    <w:name w:val="F4D1505D89F7354A81EABE3C21D865A4"/>
  </w:style>
  <w:style w:type="paragraph" w:customStyle="1" w:styleId="F93490224A3C05428FF915D43FEFF35C">
    <w:name w:val="F93490224A3C05428FF915D43FEFF35C"/>
  </w:style>
  <w:style w:type="paragraph" w:customStyle="1" w:styleId="832CE345823E5643AB4FE84F17321FC0">
    <w:name w:val="832CE345823E5643AB4FE84F17321FC0"/>
  </w:style>
  <w:style w:type="paragraph" w:customStyle="1" w:styleId="F0CF565826B16041A36CD8E8DC0CC9DC">
    <w:name w:val="F0CF565826B16041A36CD8E8DC0CC9DC"/>
  </w:style>
  <w:style w:type="paragraph" w:customStyle="1" w:styleId="F264F29755ECAB459A8D89687F23D57E">
    <w:name w:val="F264F29755ECAB459A8D89687F23D57E"/>
    <w:rsid w:val="00E34B14"/>
  </w:style>
  <w:style w:type="paragraph" w:customStyle="1" w:styleId="D72276381F38524D928B5051C1F350B8">
    <w:name w:val="D72276381F38524D928B5051C1F350B8"/>
    <w:rsid w:val="00E34B14"/>
  </w:style>
  <w:style w:type="paragraph" w:customStyle="1" w:styleId="29469CB6AB77CB4AB5C972FE45A7D118">
    <w:name w:val="29469CB6AB77CB4AB5C972FE45A7D118"/>
    <w:rsid w:val="00E34B14"/>
  </w:style>
  <w:style w:type="paragraph" w:customStyle="1" w:styleId="DB343CD8FF3CE34D82281891A8F628DC">
    <w:name w:val="DB343CD8FF3CE34D82281891A8F628DC"/>
    <w:rsid w:val="00E34B14"/>
  </w:style>
  <w:style w:type="paragraph" w:customStyle="1" w:styleId="EC0BEDDFF588FF4DA68378F472E3502E">
    <w:name w:val="EC0BEDDFF588FF4DA68378F472E3502E"/>
    <w:rsid w:val="00E34B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CV, designed by MOO.dotx</Template>
  <TotalTime>49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5</cp:revision>
  <dcterms:created xsi:type="dcterms:W3CDTF">2019-12-06T09:51:00Z</dcterms:created>
  <dcterms:modified xsi:type="dcterms:W3CDTF">2019-12-06T10:46:00Z</dcterms:modified>
</cp:coreProperties>
</file>